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424B7E" w:rsidP="00775BB5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先安装</w:t>
      </w:r>
      <w:proofErr w:type="spellStart"/>
      <w:r>
        <w:rPr>
          <w:rFonts w:hint="eastAsia"/>
        </w:rPr>
        <w:t>Bee</w:t>
      </w:r>
      <w:r>
        <w:t>W</w:t>
      </w:r>
      <w:r>
        <w:rPr>
          <w:rFonts w:hint="eastAsia"/>
        </w:rPr>
        <w:t>are</w:t>
      </w:r>
      <w:proofErr w:type="spellEnd"/>
      <w:r>
        <w:rPr>
          <w:rFonts w:hint="eastAsia"/>
        </w:rPr>
        <w:t>框架</w:t>
      </w:r>
    </w:p>
    <w:p w:rsidR="00424B7E" w:rsidRDefault="00424B7E" w:rsidP="00775BB5">
      <w:pPr>
        <w:spacing w:line="240" w:lineRule="auto"/>
        <w:rPr>
          <w:rFonts w:hint="eastAsia"/>
        </w:rPr>
      </w:pPr>
    </w:p>
    <w:p w:rsidR="00424B7E" w:rsidRDefault="00424B7E" w:rsidP="00424B7E">
      <w:pPr>
        <w:spacing w:line="24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pip install briefcase</w:t>
      </w:r>
    </w:p>
    <w:p w:rsidR="00424B7E" w:rsidRDefault="00424B7E" w:rsidP="00424B7E">
      <w:pPr>
        <w:spacing w:line="240" w:lineRule="auto"/>
      </w:pPr>
    </w:p>
    <w:p w:rsidR="00424B7E" w:rsidRDefault="00424B7E" w:rsidP="00424B7E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进入终端</w:t>
      </w:r>
    </w:p>
    <w:p w:rsidR="00424B7E" w:rsidRDefault="00424B7E" w:rsidP="00424B7E">
      <w:pPr>
        <w:spacing w:line="240" w:lineRule="auto"/>
      </w:pPr>
    </w:p>
    <w:p w:rsidR="00424B7E" w:rsidRDefault="00424B7E" w:rsidP="00424B7E">
      <w:pPr>
        <w:spacing w:line="240" w:lineRule="auto"/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到想要安装</w:t>
      </w:r>
      <w:r>
        <w:rPr>
          <w:rFonts w:hint="eastAsia"/>
        </w:rPr>
        <w:t>app</w:t>
      </w:r>
      <w:r>
        <w:rPr>
          <w:rFonts w:hint="eastAsia"/>
        </w:rPr>
        <w:t>的目录，进行安装</w:t>
      </w:r>
    </w:p>
    <w:p w:rsidR="00424B7E" w:rsidRDefault="00424B7E" w:rsidP="00424B7E">
      <w:pPr>
        <w:spacing w:line="240" w:lineRule="auto"/>
      </w:pPr>
      <w:r>
        <w:t>Briefcase new</w:t>
      </w:r>
    </w:p>
    <w:p w:rsidR="00424B7E" w:rsidRDefault="00424B7E" w:rsidP="00424B7E">
      <w:pPr>
        <w:spacing w:line="240" w:lineRule="auto"/>
      </w:pPr>
    </w:p>
    <w:p w:rsidR="00424B7E" w:rsidRDefault="00424B7E" w:rsidP="00424B7E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按照提示输入内容</w:t>
      </w:r>
    </w:p>
    <w:p w:rsidR="00424B7E" w:rsidRDefault="00424B7E" w:rsidP="00424B7E">
      <w:pPr>
        <w:spacing w:line="240" w:lineRule="auto"/>
      </w:pPr>
    </w:p>
    <w:p w:rsidR="00424B7E" w:rsidRDefault="00424B7E" w:rsidP="00424B7E">
      <w:pPr>
        <w:spacing w:line="240" w:lineRule="auto"/>
      </w:pPr>
      <w:r>
        <w:rPr>
          <w:rFonts w:hint="eastAsia"/>
        </w:rPr>
        <w:t>有暂时不用的可以先跳过</w:t>
      </w:r>
    </w:p>
    <w:p w:rsidR="00424B7E" w:rsidRDefault="00424B7E" w:rsidP="00424B7E">
      <w:pPr>
        <w:spacing w:line="240" w:lineRule="auto"/>
      </w:pPr>
    </w:p>
    <w:p w:rsidR="00424B7E" w:rsidRDefault="00424B7E" w:rsidP="00424B7E">
      <w:pPr>
        <w:spacing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安装完成之后，进入文件夹内，执行</w:t>
      </w:r>
      <w:r>
        <w:rPr>
          <w:rFonts w:hint="eastAsia"/>
        </w:rPr>
        <w:t>demo</w:t>
      </w:r>
    </w:p>
    <w:p w:rsidR="00424B7E" w:rsidRDefault="00424B7E" w:rsidP="00424B7E">
      <w:pPr>
        <w:spacing w:line="240" w:lineRule="auto"/>
      </w:pPr>
    </w:p>
    <w:p w:rsidR="00424B7E" w:rsidRDefault="00424B7E" w:rsidP="00424B7E">
      <w:pPr>
        <w:spacing w:line="240" w:lineRule="auto"/>
      </w:pPr>
      <w:r w:rsidRPr="00424B7E">
        <w:drawing>
          <wp:inline distT="0" distB="0" distL="0" distR="0" wp14:anchorId="1E9C9D3E" wp14:editId="267C5F3B">
            <wp:extent cx="5274310" cy="1370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7E" w:rsidRDefault="00424B7E" w:rsidP="00424B7E">
      <w:pPr>
        <w:spacing w:line="240" w:lineRule="auto"/>
        <w:rPr>
          <w:rFonts w:hint="eastAsia"/>
        </w:rPr>
      </w:pPr>
      <w:r>
        <w:t>Briefcase dev</w:t>
      </w:r>
      <w:bookmarkStart w:id="0" w:name="_GoBack"/>
      <w:bookmarkEnd w:id="0"/>
    </w:p>
    <w:sectPr w:rsidR="00424B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F87" w:rsidRDefault="005D0F87">
      <w:r>
        <w:separator/>
      </w:r>
    </w:p>
  </w:endnote>
  <w:endnote w:type="continuationSeparator" w:id="0">
    <w:p w:rsidR="005D0F87" w:rsidRDefault="005D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24B7E">
            <w:rPr>
              <w:noProof/>
            </w:rPr>
            <w:t>2023-5-6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F87" w:rsidRDefault="005D0F87">
      <w:r>
        <w:separator/>
      </w:r>
    </w:p>
  </w:footnote>
  <w:footnote w:type="continuationSeparator" w:id="0">
    <w:p w:rsidR="005D0F87" w:rsidRDefault="005D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4B7E"/>
    <w:rsid w:val="00425F62"/>
    <w:rsid w:val="0052233A"/>
    <w:rsid w:val="005D0F87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629D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482DA-C1DA-44B9-9D9C-9609495B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2023-05-06T09:13:00Z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(3)bo1OmI1weSDeOLD7HGQ24Cq/6alp2enBdn1QFnqgnRhuCgchlA9qS/M5/6UG6SXYFv64pOKN
dV97TF2VAwp75fvkSO+oq+g7K5JFEsPx6078W5QvOUVZxLQMiruix5JHgLcLBIFUZx72G8t+
Z/wttFt8NPMljBxDMaY+2qTKrTPIpWD2+UC+s44VJNJ8/V4e33X5VdpziEWm10NracgORkrA
DKRHq2KBCobWe23L8F</vt:lpwstr>
  </property>
  <property fmtid="{D5CDD505-2E9C-101B-9397-08002B2CF9AE}" pid="7" name="_2015_ms_pID_7253431">
    <vt:lpwstr>wrIt3VN1n2EdqKiT99LBAy0QO/eOken5suKck6k20S6d5yZDPKFqy9
jNagzQ3GKXRc4dRrcUjJydgEA/RoerCKQyOsJKlFq/CsKsH07fj8FXd4D76eaz2bFUpc5/TK
/iqbqx2SP35JQVr2cIrJYkO4rqbyDSSFMljclpI0NBZlg6KUhpAS5d1y7DNFbe1/8uwVhv4H
71+mxzaB6yZtB1K87o0FMllAy568e9hRDRHo</vt:lpwstr>
  </property>
  <property fmtid="{D5CDD505-2E9C-101B-9397-08002B2CF9AE}" pid="8" name="_2015_ms_pID_7253432">
    <vt:lpwstr>bA==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